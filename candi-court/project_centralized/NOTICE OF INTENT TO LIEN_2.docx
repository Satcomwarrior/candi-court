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0C" w:rsidRDefault="00AB49C0" w:rsidP="00AB49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NOTICE OF INTENT TO LIEN</w:t>
      </w:r>
    </w:p>
    <w:p w:rsidR="00AB49C0" w:rsidRDefault="00AB49C0" w:rsidP="00AB49C0">
      <w:pPr>
        <w:jc w:val="center"/>
        <w:rPr>
          <w:rFonts w:ascii="Times New Roman" w:hAnsi="Times New Roman" w:cs="Times New Roman"/>
          <w:sz w:val="24"/>
        </w:rPr>
      </w:pPr>
    </w:p>
    <w:p w:rsidR="00AB49C0" w:rsidRDefault="00AB49C0" w:rsidP="00AB49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NOT A LIEN</w:t>
      </w:r>
    </w:p>
    <w:p w:rsidR="00AB49C0" w:rsidRDefault="00AB49C0" w:rsidP="00AB49C0">
      <w:pPr>
        <w:jc w:val="center"/>
        <w:rPr>
          <w:rFonts w:ascii="Times New Roman" w:hAnsi="Times New Roman" w:cs="Times New Roman"/>
          <w:sz w:val="24"/>
        </w:rPr>
      </w:pP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 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of Party Giving Notice</w:t>
      </w:r>
    </w:p>
    <w:p w:rsidR="00AB49C0" w:rsidRDefault="00AB49C0" w:rsidP="00AB49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 Where Materials Delivered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of Services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Amount Owed to Notifying Party: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notice </w:t>
      </w:r>
      <w:proofErr w:type="gramStart"/>
      <w:r>
        <w:rPr>
          <w:rFonts w:ascii="Times New Roman" w:hAnsi="Times New Roman" w:cs="Times New Roman"/>
          <w:sz w:val="24"/>
        </w:rPr>
        <w:t>is provided</w:t>
      </w:r>
      <w:proofErr w:type="gramEnd"/>
      <w:r>
        <w:rPr>
          <w:rFonts w:ascii="Times New Roman" w:hAnsi="Times New Roman" w:cs="Times New Roman"/>
          <w:sz w:val="24"/>
        </w:rPr>
        <w:t xml:space="preserve"> to inform you that the Notifying Party has provided the above described materials and/or services to the Property, and that payment for these services and/or materials, the “Debt,” is due and owing to the Notifying Party.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This is a notice to you that Notifying Party </w:t>
      </w:r>
      <w:proofErr w:type="gramStart"/>
      <w:r>
        <w:rPr>
          <w:rFonts w:ascii="Times New Roman" w:hAnsi="Times New Roman" w:cs="Times New Roman"/>
          <w:sz w:val="24"/>
        </w:rPr>
        <w:t>is owed</w:t>
      </w:r>
      <w:proofErr w:type="gramEnd"/>
      <w:r>
        <w:rPr>
          <w:rFonts w:ascii="Times New Roman" w:hAnsi="Times New Roman" w:cs="Times New Roman"/>
          <w:sz w:val="24"/>
        </w:rPr>
        <w:t xml:space="preserve"> the Debt and that payment has not been made to the Notifying Party on the Debt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A Claim of Lien </w:t>
      </w:r>
      <w:proofErr w:type="gramStart"/>
      <w:r>
        <w:rPr>
          <w:rFonts w:ascii="Times New Roman" w:hAnsi="Times New Roman" w:cs="Times New Roman"/>
          <w:sz w:val="24"/>
        </w:rPr>
        <w:t>will be filed</w:t>
      </w:r>
      <w:proofErr w:type="gramEnd"/>
      <w:r>
        <w:rPr>
          <w:rFonts w:ascii="Times New Roman" w:hAnsi="Times New Roman" w:cs="Times New Roman"/>
          <w:sz w:val="24"/>
        </w:rPr>
        <w:t xml:space="preserve"> against the property in ten (10) days after delivery of this notice if payment is not made to the Notifying Party.</w:t>
      </w:r>
    </w:p>
    <w:p w:rsid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AB49C0" w:rsidRDefault="00AB49C0" w:rsidP="00AB49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AB49C0" w:rsidRPr="00AB49C0" w:rsidRDefault="00AB49C0" w:rsidP="00AB4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Agent of Notifying Party</w:t>
      </w:r>
      <w:bookmarkStart w:id="0" w:name="_GoBack"/>
      <w:bookmarkEnd w:id="0"/>
    </w:p>
    <w:sectPr w:rsidR="00AB49C0" w:rsidRPr="00AB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0"/>
    <w:rsid w:val="0067520C"/>
    <w:rsid w:val="00A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6698"/>
  <w15:chartTrackingRefBased/>
  <w15:docId w15:val="{B8662639-4CFD-4842-8769-444BDC40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1005A071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Williams</dc:creator>
  <cp:keywords/>
  <dc:description/>
  <cp:lastModifiedBy>Adam Williams</cp:lastModifiedBy>
  <cp:revision>1</cp:revision>
  <dcterms:created xsi:type="dcterms:W3CDTF">2019-11-19T16:40:00Z</dcterms:created>
  <dcterms:modified xsi:type="dcterms:W3CDTF">2019-11-19T16:44:00Z</dcterms:modified>
</cp:coreProperties>
</file>